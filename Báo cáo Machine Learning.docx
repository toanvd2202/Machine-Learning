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14CA8" w14:textId="77777777" w:rsidR="00E104AD" w:rsidRDefault="00000000">
      <w:r>
        <w:rPr>
          <w:rFonts w:ascii="Times New Roman" w:hAnsi="Times New Roman"/>
          <w:sz w:val="26"/>
          <w:szCs w:val="26"/>
        </w:rPr>
        <w:t>Báo</w:t>
      </w:r>
      <w:r>
        <w:rPr>
          <w:rFonts w:ascii="Times New Roman" w:hAnsi="Times New Roman"/>
          <w:sz w:val="26"/>
          <w:szCs w:val="26"/>
          <w:lang w:val="vi-VN"/>
        </w:rPr>
        <w:t xml:space="preserve"> cáo: Machine Learning</w:t>
      </w: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104AD" w14:paraId="512E06D7" w14:textId="77777777">
        <w:tblPrEx>
          <w:tblCellMar>
            <w:top w:w="0" w:type="dxa"/>
            <w:bottom w:w="0" w:type="dxa"/>
          </w:tblCellMar>
        </w:tblPrEx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69695" w14:textId="77777777" w:rsidR="00E104AD" w:rsidRDefault="00E104A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BABE4" w14:textId="77777777" w:rsidR="00E104AD" w:rsidRDefault="0000000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E3AE6" w14:textId="77777777" w:rsidR="00E104AD" w:rsidRDefault="0000000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640B3" w14:textId="77777777" w:rsidR="00E104AD" w:rsidRDefault="0000000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D073D" w14:textId="77777777" w:rsidR="00E104AD" w:rsidRDefault="0000000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BA4CB" w14:textId="77777777" w:rsidR="00E104AD" w:rsidRDefault="0000000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8</w:t>
            </w:r>
          </w:p>
        </w:tc>
      </w:tr>
      <w:tr w:rsidR="00E104AD" w14:paraId="1B2ABD29" w14:textId="77777777">
        <w:tblPrEx>
          <w:tblCellMar>
            <w:top w:w="0" w:type="dxa"/>
            <w:bottom w:w="0" w:type="dxa"/>
          </w:tblCellMar>
        </w:tblPrEx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95320" w14:textId="77777777" w:rsidR="00E104AD" w:rsidRDefault="0000000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Precision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6D77A" w14:textId="77777777" w:rsidR="00E104AD" w:rsidRDefault="0000000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81,49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5500A" w14:textId="77777777" w:rsidR="00E104AD" w:rsidRDefault="0000000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83,71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C7EFB" w14:textId="77777777" w:rsidR="00E104AD" w:rsidRDefault="0000000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81,49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01383" w14:textId="77777777" w:rsidR="00E104AD" w:rsidRDefault="0000000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82,86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6880" w14:textId="77777777" w:rsidR="00E104AD" w:rsidRDefault="0000000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51,52</w:t>
            </w:r>
          </w:p>
        </w:tc>
      </w:tr>
      <w:tr w:rsidR="00E104AD" w14:paraId="5591313A" w14:textId="77777777">
        <w:tblPrEx>
          <w:tblCellMar>
            <w:top w:w="0" w:type="dxa"/>
            <w:bottom w:w="0" w:type="dxa"/>
          </w:tblCellMar>
        </w:tblPrEx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78C62" w14:textId="77777777" w:rsidR="00E104AD" w:rsidRDefault="0000000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Recall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1782D" w14:textId="77777777" w:rsidR="00E104AD" w:rsidRDefault="0000000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90,52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C1164" w14:textId="77777777" w:rsidR="00E104AD" w:rsidRDefault="0000000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65,12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40843" w14:textId="77777777" w:rsidR="00E104AD" w:rsidRDefault="0000000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89,71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DD180" w14:textId="77777777" w:rsidR="00E104AD" w:rsidRDefault="0000000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89,02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AE934" w14:textId="77777777" w:rsidR="00E104AD" w:rsidRDefault="0000000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75,25</w:t>
            </w:r>
          </w:p>
        </w:tc>
      </w:tr>
      <w:tr w:rsidR="00E104AD" w14:paraId="24160CE5" w14:textId="77777777">
        <w:tblPrEx>
          <w:tblCellMar>
            <w:top w:w="0" w:type="dxa"/>
            <w:bottom w:w="0" w:type="dxa"/>
          </w:tblCellMar>
        </w:tblPrEx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66E5" w14:textId="77777777" w:rsidR="00E104AD" w:rsidRDefault="0000000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F1-score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A3D74" w14:textId="77777777" w:rsidR="00E104AD" w:rsidRDefault="00000000">
            <w:pPr>
              <w:spacing w:after="0" w:line="240" w:lineRule="auto"/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85,77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451F2" w14:textId="77777777" w:rsidR="00E104AD" w:rsidRDefault="00000000">
            <w:pPr>
              <w:spacing w:after="0" w:line="240" w:lineRule="auto"/>
            </w:pPr>
            <w:r>
              <w:rPr>
                <w:rFonts w:ascii="Times New Roman" w:hAnsi="Times New Roman"/>
                <w:sz w:val="26"/>
                <w:szCs w:val="26"/>
              </w:rPr>
              <w:t>73,25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8A3B5" w14:textId="77777777" w:rsidR="00E104AD" w:rsidRDefault="0000000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90,39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D14B8" w14:textId="77777777" w:rsidR="00E104AD" w:rsidRDefault="0000000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85,82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0B900" w14:textId="77777777" w:rsidR="00E104AD" w:rsidRDefault="0000000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61,17</w:t>
            </w:r>
          </w:p>
        </w:tc>
      </w:tr>
    </w:tbl>
    <w:p w14:paraId="7CF96323" w14:textId="77777777" w:rsidR="00E104AD" w:rsidRDefault="00E104AD">
      <w:pPr>
        <w:rPr>
          <w:rFonts w:ascii="Times New Roman" w:hAnsi="Times New Roman"/>
          <w:sz w:val="26"/>
          <w:szCs w:val="26"/>
        </w:rPr>
      </w:pPr>
    </w:p>
    <w:sectPr w:rsidR="00E104AD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BF0268" w14:textId="77777777" w:rsidR="003F02BE" w:rsidRDefault="003F02BE">
      <w:pPr>
        <w:spacing w:after="0" w:line="240" w:lineRule="auto"/>
      </w:pPr>
      <w:r>
        <w:separator/>
      </w:r>
    </w:p>
  </w:endnote>
  <w:endnote w:type="continuationSeparator" w:id="0">
    <w:p w14:paraId="03DBBC28" w14:textId="77777777" w:rsidR="003F02BE" w:rsidRDefault="003F0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340BAA" w14:textId="77777777" w:rsidR="003F02BE" w:rsidRDefault="003F02B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BFADF99" w14:textId="77777777" w:rsidR="003F02BE" w:rsidRDefault="003F02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104AD"/>
    <w:rsid w:val="002D3EC9"/>
    <w:rsid w:val="003F02BE"/>
    <w:rsid w:val="00A126FB"/>
    <w:rsid w:val="00E1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24CA"/>
  <w15:docId w15:val="{46B871DD-83DF-4BFD-AAA8-62D454DE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Đức Toàn  N21DCVT105</dc:creator>
  <dc:description/>
  <cp:lastModifiedBy>Vũ Đức Toàn  N21DCVT105</cp:lastModifiedBy>
  <cp:revision>2</cp:revision>
  <dcterms:created xsi:type="dcterms:W3CDTF">2025-04-18T08:00:00Z</dcterms:created>
  <dcterms:modified xsi:type="dcterms:W3CDTF">2025-04-18T08:00:00Z</dcterms:modified>
</cp:coreProperties>
</file>